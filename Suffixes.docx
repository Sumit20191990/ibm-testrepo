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40"/>
          <w:szCs w:val="40"/>
          <w:u w:val="single"/>
        </w:rPr>
      </w:pPr>
      <w:r w:rsidRPr="0022004F">
        <w:rPr>
          <w:rFonts w:ascii="BookmanOldStyle-Bold" w:hAnsi="BookmanOldStyle-Bold" w:cs="BookmanOldStyle-Bold"/>
          <w:b/>
          <w:bCs/>
          <w:sz w:val="40"/>
          <w:szCs w:val="40"/>
          <w:u w:val="single"/>
        </w:rPr>
        <w:t>Suffixes</w:t>
      </w:r>
    </w:p>
    <w:p w:rsidR="00C17F1F" w:rsidRDefault="00C17F1F" w:rsidP="007167A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22004F">
        <w:rPr>
          <w:rFonts w:ascii="Times New Roman" w:hAnsi="Times New Roman" w:cs="Times New Roman"/>
          <w:sz w:val="32"/>
          <w:szCs w:val="32"/>
        </w:rPr>
        <w:t xml:space="preserve">The final word part </w:t>
      </w:r>
      <w:r w:rsidR="007167A1">
        <w:rPr>
          <w:rFonts w:ascii="Times New Roman" w:hAnsi="Times New Roman" w:cs="Times New Roman"/>
          <w:sz w:val="32"/>
          <w:szCs w:val="32"/>
        </w:rPr>
        <w:t xml:space="preserve">we’ll discuss </w:t>
      </w:r>
      <w:r w:rsidRPr="0022004F">
        <w:rPr>
          <w:rFonts w:ascii="Times New Roman" w:hAnsi="Times New Roman" w:cs="Times New Roman"/>
          <w:sz w:val="32"/>
          <w:szCs w:val="32"/>
        </w:rPr>
        <w:t>is</w:t>
      </w:r>
      <w:r w:rsidR="007167A1">
        <w:rPr>
          <w:rFonts w:ascii="Times New Roman" w:hAnsi="Times New Roman" w:cs="Times New Roman"/>
          <w:sz w:val="32"/>
          <w:szCs w:val="32"/>
        </w:rPr>
        <w:t>, fittingly,</w:t>
      </w:r>
      <w:r w:rsidRPr="0022004F">
        <w:rPr>
          <w:rFonts w:ascii="Times New Roman" w:hAnsi="Times New Roman" w:cs="Times New Roman"/>
          <w:sz w:val="32"/>
          <w:szCs w:val="32"/>
        </w:rPr>
        <w:t xml:space="preserve"> the suffix. A </w:t>
      </w:r>
      <w:r w:rsidRPr="007167A1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suffix</w:t>
      </w:r>
      <w:r w:rsidRPr="0022004F">
        <w:rPr>
          <w:rFonts w:ascii="Times New Roman" w:hAnsi="Times New Roman" w:cs="Times New Roman"/>
          <w:sz w:val="32"/>
          <w:szCs w:val="32"/>
        </w:rPr>
        <w:t xml:space="preserve"> is added to the end of a word. Similar to a prefix, a suffix adds meaning to the root word. However, the meaning is often g</w:t>
      </w:r>
      <w:r w:rsidR="007167A1">
        <w:rPr>
          <w:rFonts w:ascii="Times New Roman" w:hAnsi="Times New Roman" w:cs="Times New Roman"/>
          <w:sz w:val="32"/>
          <w:szCs w:val="32"/>
        </w:rPr>
        <w:t>rammatical, telling us the part of speech</w:t>
      </w:r>
      <w:r w:rsidRPr="0022004F">
        <w:rPr>
          <w:rFonts w:ascii="Times New Roman" w:hAnsi="Times New Roman" w:cs="Times New Roman"/>
          <w:sz w:val="32"/>
          <w:szCs w:val="32"/>
        </w:rPr>
        <w:t xml:space="preserve"> or the function of the word; seldom does it change the actual meaning of the word in the way that prefixes do. Suffixes are attached to verbs, nouns, adverbs, and adjectives. </w:t>
      </w:r>
      <w:r w:rsidR="007167A1">
        <w:rPr>
          <w:rFonts w:ascii="Times New Roman" w:hAnsi="Times New Roman" w:cs="Times New Roman"/>
          <w:sz w:val="32"/>
          <w:szCs w:val="32"/>
        </w:rPr>
        <w:t>It is well-worth the effort involved to become familiar with all the items on this list</w:t>
      </w:r>
      <w:r w:rsidRPr="0022004F">
        <w:rPr>
          <w:rFonts w:ascii="Times New Roman" w:hAnsi="Times New Roman" w:cs="Times New Roman"/>
          <w:sz w:val="32"/>
          <w:szCs w:val="32"/>
        </w:rPr>
        <w:t>.</w:t>
      </w:r>
    </w:p>
    <w:p w:rsidR="0022004F" w:rsidRPr="0022004F" w:rsidRDefault="0022004F" w:rsidP="00C17F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7F1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4"/>
          <w:szCs w:val="24"/>
        </w:rPr>
      </w:pP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31"/>
          <w:szCs w:val="31"/>
        </w:rPr>
      </w:pPr>
      <w:r w:rsidRPr="0022004F">
        <w:rPr>
          <w:rFonts w:ascii="BookmanOldStyle-Bold" w:hAnsi="BookmanOldStyle-Bold" w:cs="BookmanOldStyle-Bold"/>
          <w:b/>
          <w:bCs/>
          <w:sz w:val="31"/>
          <w:szCs w:val="31"/>
        </w:rPr>
        <w:t>ADJECTIVE SUFFIXES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Suffix </w:t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  <w:t xml:space="preserve">Meaning </w:t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  <w:t>Example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able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capable of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  <w:t>affordable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ant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tendency to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dominant, mordant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ative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tendency to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innovative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ent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tendency to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persistent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etic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="0022004F">
        <w:rPr>
          <w:rFonts w:asciiTheme="majorBidi" w:hAnsiTheme="majorBidi" w:cstheme="majorBidi"/>
          <w:sz w:val="32"/>
          <w:szCs w:val="32"/>
        </w:rPr>
        <w:tab/>
        <w:t>relating to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sympathetic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ful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full of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harmful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ible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capable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discernible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ical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relating to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identical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less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without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harmless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ous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full of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famous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ry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occupation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ministry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some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  <w:t xml:space="preserve">tendency to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bothersome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y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a quality of being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arbitrary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2004F">
        <w:rPr>
          <w:rFonts w:asciiTheme="majorBidi" w:hAnsiTheme="majorBidi" w:cstheme="majorBidi"/>
          <w:b/>
          <w:bCs/>
          <w:sz w:val="32"/>
          <w:szCs w:val="32"/>
        </w:rPr>
        <w:t>NOUN SUFFIXES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2004F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Suffix </w:t>
      </w:r>
      <w:r w:rsidRPr="0022004F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  <w:t xml:space="preserve">Meaning </w:t>
      </w:r>
      <w:r w:rsidR="0022004F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22004F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6"/>
          <w:szCs w:val="36"/>
          <w:u w:val="single"/>
        </w:rPr>
        <w:t>Example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ary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place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library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ation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process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population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cule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small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minuscule</w:t>
      </w:r>
      <w:r w:rsidR="0022004F">
        <w:rPr>
          <w:rFonts w:asciiTheme="majorBidi" w:hAnsiTheme="majorBidi" w:cstheme="majorBidi"/>
          <w:sz w:val="32"/>
          <w:szCs w:val="32"/>
        </w:rPr>
        <w:t>, corpuscle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dom</w:t>
      </w:r>
      <w:proofErr w:type="spellEnd"/>
      <w:proofErr w:type="gramEnd"/>
      <w:r w:rsidRPr="007167A1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state of being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wisdom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er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one who does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teacher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hood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  <w:t xml:space="preserve">state of being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manhood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lastRenderedPageBreak/>
        <w:t>ist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one who does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 geologist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ly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like, similar to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manly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ment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state of being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contentment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7167A1">
        <w:rPr>
          <w:rFonts w:asciiTheme="majorBidi" w:hAnsiTheme="majorBidi" w:cstheme="majorBidi"/>
          <w:i/>
          <w:iCs/>
          <w:sz w:val="32"/>
          <w:szCs w:val="32"/>
        </w:rPr>
        <w:t>ness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state of being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happiness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ous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full of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enormous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ry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occupation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dentistry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ship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state of being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citizenship</w:t>
      </w:r>
    </w:p>
    <w:p w:rsidR="0022004F" w:rsidRDefault="0022004F" w:rsidP="0022004F">
      <w:pPr>
        <w:rPr>
          <w:rFonts w:ascii="Times New Roman" w:hAnsi="Times New Roman" w:cs="Times New Roman"/>
          <w:sz w:val="31"/>
          <w:szCs w:val="31"/>
        </w:rPr>
      </w:pPr>
    </w:p>
    <w:p w:rsidR="00C17F1F" w:rsidRPr="0022004F" w:rsidRDefault="0022004F" w:rsidP="0022004F">
      <w:pPr>
        <w:rPr>
          <w:rFonts w:ascii="Times New Roman" w:hAnsi="Times New Roman" w:cs="Times New Roman"/>
          <w:sz w:val="31"/>
          <w:szCs w:val="31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ADVERB </w:t>
      </w:r>
      <w:r w:rsidR="00C17F1F" w:rsidRPr="0022004F">
        <w:rPr>
          <w:rFonts w:asciiTheme="majorBidi" w:hAnsiTheme="majorBidi" w:cstheme="majorBidi"/>
          <w:b/>
          <w:bCs/>
          <w:sz w:val="32"/>
          <w:szCs w:val="32"/>
        </w:rPr>
        <w:t>SUFFIXES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Suffix </w:t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  <w:t xml:space="preserve">Meaning </w:t>
      </w:r>
      <w:r w:rsidR="0022004F"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="0022004F"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="0022004F"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>Example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ly</w:t>
      </w:r>
      <w:proofErr w:type="spellEnd"/>
      <w:proofErr w:type="gramEnd"/>
      <w:r w:rsidRPr="0022004F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the way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predictably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ways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the way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sideways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wise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the way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otherwise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2004F">
        <w:rPr>
          <w:rFonts w:asciiTheme="majorBidi" w:hAnsiTheme="majorBidi" w:cstheme="majorBidi"/>
          <w:b/>
          <w:bCs/>
          <w:sz w:val="32"/>
          <w:szCs w:val="32"/>
        </w:rPr>
        <w:t>VERB SUFFIXES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Suffix </w:t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  <w:t xml:space="preserve">Meaning </w:t>
      </w:r>
      <w:r w:rsid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ab/>
      </w:r>
      <w:r w:rsidRPr="0022004F">
        <w:rPr>
          <w:rFonts w:asciiTheme="majorBidi" w:hAnsiTheme="majorBidi" w:cstheme="majorBidi"/>
          <w:b/>
          <w:bCs/>
          <w:sz w:val="32"/>
          <w:szCs w:val="32"/>
          <w:u w:val="single"/>
        </w:rPr>
        <w:t>Example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ade</w:t>
      </w:r>
      <w:proofErr w:type="spellEnd"/>
      <w:proofErr w:type="gramEnd"/>
      <w:r w:rsidRPr="0022004F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action or process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persuade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ate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to make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accentuate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en</w:t>
      </w:r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to make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broaden</w:t>
      </w:r>
    </w:p>
    <w:p w:rsidR="00C17F1F" w:rsidRPr="0022004F" w:rsidRDefault="00C17F1F" w:rsidP="00C17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ish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 xml:space="preserve"> </w:t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action or process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flourish</w:t>
      </w:r>
    </w:p>
    <w:p w:rsidR="00560ABE" w:rsidRPr="0022004F" w:rsidRDefault="00C17F1F" w:rsidP="00C17F1F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22004F">
        <w:rPr>
          <w:rFonts w:asciiTheme="majorBidi" w:hAnsiTheme="majorBidi" w:cstheme="majorBidi"/>
          <w:i/>
          <w:iCs/>
          <w:sz w:val="32"/>
          <w:szCs w:val="32"/>
        </w:rPr>
        <w:t>ize</w:t>
      </w:r>
      <w:proofErr w:type="spellEnd"/>
      <w:proofErr w:type="gramEnd"/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 xml:space="preserve">to make </w:t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="0022004F">
        <w:rPr>
          <w:rFonts w:asciiTheme="majorBidi" w:hAnsiTheme="majorBidi" w:cstheme="majorBidi"/>
          <w:sz w:val="32"/>
          <w:szCs w:val="32"/>
        </w:rPr>
        <w:tab/>
      </w:r>
      <w:r w:rsidRPr="0022004F">
        <w:rPr>
          <w:rFonts w:asciiTheme="majorBidi" w:hAnsiTheme="majorBidi" w:cstheme="majorBidi"/>
          <w:sz w:val="32"/>
          <w:szCs w:val="32"/>
        </w:rPr>
        <w:t>emphasize</w:t>
      </w:r>
    </w:p>
    <w:sectPr w:rsidR="00560ABE" w:rsidRPr="0022004F" w:rsidSect="0056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OldStyl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defaultTabStop w:val="720"/>
  <w:characterSpacingControl w:val="doNotCompress"/>
  <w:compat/>
  <w:rsids>
    <w:rsidRoot w:val="00C17F1F"/>
    <w:rsid w:val="00011B63"/>
    <w:rsid w:val="0001262F"/>
    <w:rsid w:val="00044A54"/>
    <w:rsid w:val="00053CE8"/>
    <w:rsid w:val="000568E4"/>
    <w:rsid w:val="000762CC"/>
    <w:rsid w:val="00086C8A"/>
    <w:rsid w:val="000C0283"/>
    <w:rsid w:val="0013465B"/>
    <w:rsid w:val="00157E85"/>
    <w:rsid w:val="00163207"/>
    <w:rsid w:val="00174139"/>
    <w:rsid w:val="00176E7B"/>
    <w:rsid w:val="001942B5"/>
    <w:rsid w:val="00194A99"/>
    <w:rsid w:val="001A08AA"/>
    <w:rsid w:val="001B77E2"/>
    <w:rsid w:val="001E5BEF"/>
    <w:rsid w:val="001F0DB4"/>
    <w:rsid w:val="0022004F"/>
    <w:rsid w:val="00240B79"/>
    <w:rsid w:val="00254079"/>
    <w:rsid w:val="0025536D"/>
    <w:rsid w:val="0026564A"/>
    <w:rsid w:val="002814BA"/>
    <w:rsid w:val="002E6518"/>
    <w:rsid w:val="00351D70"/>
    <w:rsid w:val="00353603"/>
    <w:rsid w:val="00366164"/>
    <w:rsid w:val="00371FCF"/>
    <w:rsid w:val="00380BBD"/>
    <w:rsid w:val="003A4623"/>
    <w:rsid w:val="003B269D"/>
    <w:rsid w:val="003C46E0"/>
    <w:rsid w:val="003D4282"/>
    <w:rsid w:val="003F0B05"/>
    <w:rsid w:val="003F6EBC"/>
    <w:rsid w:val="00454B78"/>
    <w:rsid w:val="00457443"/>
    <w:rsid w:val="00461B5F"/>
    <w:rsid w:val="0048441F"/>
    <w:rsid w:val="004B4019"/>
    <w:rsid w:val="004D2342"/>
    <w:rsid w:val="004F582F"/>
    <w:rsid w:val="00511C03"/>
    <w:rsid w:val="00542186"/>
    <w:rsid w:val="00560ABE"/>
    <w:rsid w:val="0057750D"/>
    <w:rsid w:val="005A4D41"/>
    <w:rsid w:val="005B07AB"/>
    <w:rsid w:val="005E546C"/>
    <w:rsid w:val="00600D49"/>
    <w:rsid w:val="006015F5"/>
    <w:rsid w:val="00615B4E"/>
    <w:rsid w:val="00620A67"/>
    <w:rsid w:val="00660AC2"/>
    <w:rsid w:val="006742BF"/>
    <w:rsid w:val="006775B7"/>
    <w:rsid w:val="006E2222"/>
    <w:rsid w:val="006F741D"/>
    <w:rsid w:val="00703EFA"/>
    <w:rsid w:val="00711531"/>
    <w:rsid w:val="007167A1"/>
    <w:rsid w:val="007A6DBE"/>
    <w:rsid w:val="007C4596"/>
    <w:rsid w:val="007D66BE"/>
    <w:rsid w:val="007E04B7"/>
    <w:rsid w:val="00816E9C"/>
    <w:rsid w:val="0082074C"/>
    <w:rsid w:val="00845270"/>
    <w:rsid w:val="00856786"/>
    <w:rsid w:val="00873903"/>
    <w:rsid w:val="00882929"/>
    <w:rsid w:val="008A547B"/>
    <w:rsid w:val="008A6187"/>
    <w:rsid w:val="008F3CEE"/>
    <w:rsid w:val="009519A8"/>
    <w:rsid w:val="009669DF"/>
    <w:rsid w:val="0097463C"/>
    <w:rsid w:val="0097499A"/>
    <w:rsid w:val="009A3DD2"/>
    <w:rsid w:val="009C375F"/>
    <w:rsid w:val="009D35AB"/>
    <w:rsid w:val="009F113D"/>
    <w:rsid w:val="009F5621"/>
    <w:rsid w:val="00A435B2"/>
    <w:rsid w:val="00AC032E"/>
    <w:rsid w:val="00AD2E46"/>
    <w:rsid w:val="00AE5149"/>
    <w:rsid w:val="00AF7F91"/>
    <w:rsid w:val="00B04AE1"/>
    <w:rsid w:val="00B60BB8"/>
    <w:rsid w:val="00B80CFE"/>
    <w:rsid w:val="00B84DB4"/>
    <w:rsid w:val="00B95C91"/>
    <w:rsid w:val="00BB3800"/>
    <w:rsid w:val="00BC325C"/>
    <w:rsid w:val="00BF0F10"/>
    <w:rsid w:val="00BF4C8D"/>
    <w:rsid w:val="00C17F1F"/>
    <w:rsid w:val="00C46E20"/>
    <w:rsid w:val="00C87D3A"/>
    <w:rsid w:val="00CC136F"/>
    <w:rsid w:val="00CE390C"/>
    <w:rsid w:val="00CE3E9E"/>
    <w:rsid w:val="00CE4BAB"/>
    <w:rsid w:val="00CE4BE3"/>
    <w:rsid w:val="00D0422F"/>
    <w:rsid w:val="00D13B5C"/>
    <w:rsid w:val="00D34AB2"/>
    <w:rsid w:val="00D50CD6"/>
    <w:rsid w:val="00D760CD"/>
    <w:rsid w:val="00DA4D48"/>
    <w:rsid w:val="00DB6BD3"/>
    <w:rsid w:val="00DF6A05"/>
    <w:rsid w:val="00E16926"/>
    <w:rsid w:val="00E25A33"/>
    <w:rsid w:val="00E32693"/>
    <w:rsid w:val="00E35324"/>
    <w:rsid w:val="00E45414"/>
    <w:rsid w:val="00E721A8"/>
    <w:rsid w:val="00E817A2"/>
    <w:rsid w:val="00E871A9"/>
    <w:rsid w:val="00EB647C"/>
    <w:rsid w:val="00ED3647"/>
    <w:rsid w:val="00EE3F69"/>
    <w:rsid w:val="00EE57E3"/>
    <w:rsid w:val="00F2184D"/>
    <w:rsid w:val="00F3142F"/>
    <w:rsid w:val="00F450FA"/>
    <w:rsid w:val="00F4715B"/>
    <w:rsid w:val="00F60720"/>
    <w:rsid w:val="00F618C9"/>
    <w:rsid w:val="00F730B2"/>
    <w:rsid w:val="00F75B3F"/>
    <w:rsid w:val="00F843F6"/>
    <w:rsid w:val="00FB0DC6"/>
    <w:rsid w:val="00FB7FB5"/>
    <w:rsid w:val="00FC2826"/>
    <w:rsid w:val="00FD47B4"/>
    <w:rsid w:val="00FE7D78"/>
    <w:rsid w:val="00FF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yi-He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fault.Default-PC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61A68B1-6B0E-4ECD-A266-67EE6EEEF4E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Scribe</dc:creator>
  <cp:lastModifiedBy>Scribe</cp:lastModifiedBy>
  <cp:revision>2</cp:revision>
  <dcterms:created xsi:type="dcterms:W3CDTF">2012-09-17T00:32:00Z</dcterms:created>
  <dcterms:modified xsi:type="dcterms:W3CDTF">2012-09-17T00:32:00Z</dcterms:modified>
</cp:coreProperties>
</file>